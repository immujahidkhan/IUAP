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38122E" w:rsidP="00913946">
            <w:pPr>
              <w:pStyle w:val="Title"/>
            </w:pPr>
            <w:r>
              <w:t>MuHammad</w:t>
            </w:r>
            <w:r w:rsidR="00692703" w:rsidRPr="00CF1A49">
              <w:t xml:space="preserve"> </w:t>
            </w:r>
            <w:r>
              <w:rPr>
                <w:rStyle w:val="IntenseEmphasis"/>
              </w:rPr>
              <w:t>Muajhid</w:t>
            </w:r>
          </w:p>
          <w:p w:rsidR="00692703" w:rsidRPr="00CF1A49" w:rsidRDefault="00A2686F" w:rsidP="00913946">
            <w:pPr>
              <w:pStyle w:val="ContactInfo"/>
              <w:contextualSpacing w:val="0"/>
            </w:pPr>
            <w:sdt>
              <w:sdtPr>
                <w:alias w:val="Enter address:"/>
                <w:tag w:val="Enter address:"/>
                <w:id w:val="352083995"/>
                <w:placeholder>
                  <w:docPart w:val="A69C9B6B3E51464FAE9ABEB5866FCCF9"/>
                </w:placeholder>
                <w:temporary/>
                <w:showingPlcHdr/>
                <w15:appearance w15:val="hidden"/>
              </w:sdtPr>
              <w:sdtEndPr/>
              <w:sdtContent>
                <w:r w:rsidR="00C57FC6" w:rsidRPr="00CF1A49">
                  <w:t>Address</w:t>
                </w:r>
              </w:sdtContent>
            </w:sdt>
            <w:r w:rsidR="0038122E">
              <w:t>:P-</w:t>
            </w:r>
            <w:proofErr w:type="gramStart"/>
            <w:r w:rsidR="0038122E">
              <w:t>148 ,</w:t>
            </w:r>
            <w:proofErr w:type="gramEnd"/>
            <w:r w:rsidR="0038122E">
              <w:t xml:space="preserve"> St no .2 </w:t>
            </w:r>
            <w:proofErr w:type="spellStart"/>
            <w:r w:rsidR="0038122E">
              <w:t>Samanabad,Fsd</w:t>
            </w:r>
            <w:proofErr w:type="spellEnd"/>
            <w:r w:rsidR="00692703" w:rsidRPr="00CF1A49">
              <w:t xml:space="preserve"> </w:t>
            </w:r>
            <w:sdt>
              <w:sdtPr>
                <w:alias w:val="Divider dot:"/>
                <w:tag w:val="Divider dot:"/>
                <w:id w:val="-1459182552"/>
                <w:placeholder>
                  <w:docPart w:val="D74672DD4BEC4A999A2479F936254939"/>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D21D2BB184ED4E3A9322A04C034A2252"/>
                </w:placeholder>
                <w:temporary/>
                <w:showingPlcHdr/>
                <w15:appearance w15:val="hidden"/>
              </w:sdtPr>
              <w:sdtEndPr/>
              <w:sdtContent>
                <w:r w:rsidR="00C57FC6" w:rsidRPr="00CF1A49">
                  <w:t>Phone</w:t>
                </w:r>
              </w:sdtContent>
            </w:sdt>
            <w:r w:rsidR="0038122E">
              <w:t>:+923148617641</w:t>
            </w:r>
          </w:p>
          <w:p w:rsidR="00692703" w:rsidRPr="00CF1A49" w:rsidRDefault="00A2686F" w:rsidP="00913946">
            <w:pPr>
              <w:pStyle w:val="ContactInfoEmphasis"/>
              <w:contextualSpacing w:val="0"/>
            </w:pPr>
            <w:sdt>
              <w:sdtPr>
                <w:alias w:val="Enter email:"/>
                <w:tag w:val="Enter email:"/>
                <w:id w:val="1154873695"/>
                <w:placeholder>
                  <w:docPart w:val="EFE0AD76275B4CE889F8F3776F0C08DE"/>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71A2BAE2877E4CAAA73B8301946E56EA"/>
                </w:placeholder>
                <w:temporary/>
                <w:showingPlcHdr/>
                <w15:appearance w15:val="hidden"/>
              </w:sdtPr>
              <w:sdtEndPr/>
              <w:sdtContent>
                <w:r w:rsidR="00692703" w:rsidRPr="00CF1A49">
                  <w:t>·</w:t>
                </w:r>
              </w:sdtContent>
            </w:sdt>
            <w:r w:rsidR="0038122E">
              <w:t>contacttomujahid@gmail.com</w:t>
            </w:r>
          </w:p>
        </w:tc>
      </w:tr>
      <w:tr w:rsidR="009571D8" w:rsidRPr="00CF1A49" w:rsidTr="00692703">
        <w:tc>
          <w:tcPr>
            <w:tcW w:w="9360" w:type="dxa"/>
            <w:tcMar>
              <w:top w:w="432" w:type="dxa"/>
            </w:tcMar>
          </w:tcPr>
          <w:p w:rsidR="001755A8" w:rsidRPr="00CF1A49" w:rsidRDefault="00A2686F" w:rsidP="00913946">
            <w:pPr>
              <w:contextualSpacing w:val="0"/>
            </w:pPr>
            <w:sdt>
              <w:sdtPr>
                <w:alias w:val="Enter resume text:"/>
                <w:tag w:val="Enter resume text:"/>
                <w:id w:val="695814508"/>
                <w:placeholder>
                  <w:docPart w:val="7140081ADE9C4D8597FD7D7B4E39DC07"/>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A2686F" w:rsidP="004E01EB">
      <w:pPr>
        <w:pStyle w:val="Heading1"/>
      </w:pPr>
      <w:sdt>
        <w:sdtPr>
          <w:alias w:val="Experience:"/>
          <w:tag w:val="Experience:"/>
          <w:id w:val="-1983300934"/>
          <w:placeholder>
            <w:docPart w:val="2C8EA7197A1B4A5CAE52FF5050BFBE45"/>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A2686F" w:rsidP="001D0BF1">
            <w:pPr>
              <w:pStyle w:val="Heading3"/>
              <w:contextualSpacing w:val="0"/>
              <w:outlineLvl w:val="2"/>
            </w:pPr>
            <w:sdt>
              <w:sdtPr>
                <w:alias w:val="Enter date from for company 1: "/>
                <w:tag w:val="Enter date from for company 1: "/>
                <w:id w:val="47496943"/>
                <w:placeholder>
                  <w:docPart w:val="948CC2B0B6BF40B18D575FEEB50376BC"/>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4971E719A8CB44EC929865626715C2E8"/>
                </w:placeholder>
                <w:temporary/>
                <w:showingPlcHdr/>
                <w15:appearance w15:val="hidden"/>
              </w:sdtPr>
              <w:sdtEndPr/>
              <w:sdtContent>
                <w:r w:rsidR="001D0BF1" w:rsidRPr="00CF1A49">
                  <w:t>To</w:t>
                </w:r>
              </w:sdtContent>
            </w:sdt>
          </w:p>
          <w:p w:rsidR="001D0BF1" w:rsidRPr="00CF1A49" w:rsidRDefault="00A2686F" w:rsidP="001D0BF1">
            <w:pPr>
              <w:pStyle w:val="Heading2"/>
              <w:contextualSpacing w:val="0"/>
              <w:outlineLvl w:val="1"/>
            </w:pPr>
            <w:sdt>
              <w:sdtPr>
                <w:alias w:val="Enter job title 1:"/>
                <w:tag w:val="Enter job title 1:"/>
                <w:id w:val="1301963717"/>
                <w:placeholder>
                  <w:docPart w:val="1F06FA9009A04C01851B3FCE632805DC"/>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E470C37771DD462F812FD89C21E05549"/>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01F617A4C9194D2197E88082C783CF45"/>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A2686F" w:rsidP="00F61DF9">
            <w:pPr>
              <w:pStyle w:val="Heading3"/>
              <w:contextualSpacing w:val="0"/>
              <w:outlineLvl w:val="2"/>
            </w:pPr>
            <w:sdt>
              <w:sdtPr>
                <w:alias w:val="Enter date from for company 2: "/>
                <w:tag w:val="Enter date from for company 2:"/>
                <w:id w:val="1784141449"/>
                <w:placeholder>
                  <w:docPart w:val="05A1AA7D35B54B52AF64CB2EE08F5E10"/>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438F4D177B484B43824A50475A453100"/>
                </w:placeholder>
                <w:temporary/>
                <w:showingPlcHdr/>
                <w15:appearance w15:val="hidden"/>
              </w:sdtPr>
              <w:sdtEndPr/>
              <w:sdtContent>
                <w:r w:rsidR="00F61DF9" w:rsidRPr="00CF1A49">
                  <w:t>To</w:t>
                </w:r>
              </w:sdtContent>
            </w:sdt>
          </w:p>
          <w:p w:rsidR="00F61DF9" w:rsidRPr="00CF1A49" w:rsidRDefault="00A2686F" w:rsidP="00F61DF9">
            <w:pPr>
              <w:pStyle w:val="Heading2"/>
              <w:contextualSpacing w:val="0"/>
              <w:outlineLvl w:val="1"/>
            </w:pPr>
            <w:sdt>
              <w:sdtPr>
                <w:alias w:val="Enter job title 2:"/>
                <w:tag w:val="Enter job title 2:"/>
                <w:id w:val="1702816861"/>
                <w:placeholder>
                  <w:docPart w:val="F5433C0FEC124FF8A793C375EA5B08F5"/>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82EA4537441B4ACDAEB2CEF72B0DED7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3D175292DC90480CAE5B8D7A752F0BC2"/>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9C211D8F5D424048AEF7BBF0A5DA4F0B"/>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38122E" w:rsidP="001D0BF1">
            <w:pPr>
              <w:pStyle w:val="Heading3"/>
              <w:contextualSpacing w:val="0"/>
              <w:outlineLvl w:val="2"/>
            </w:pPr>
            <w:r>
              <w:t>2014-2018</w:t>
            </w:r>
          </w:p>
          <w:p w:rsidR="001D0BF1" w:rsidRPr="00CF1A49" w:rsidRDefault="0038122E" w:rsidP="001D0BF1">
            <w:pPr>
              <w:pStyle w:val="Heading2"/>
              <w:contextualSpacing w:val="0"/>
              <w:outlineLvl w:val="1"/>
            </w:pPr>
            <w:r>
              <w:t>BSCS</w:t>
            </w:r>
            <w:r w:rsidR="001D0BF1" w:rsidRPr="00CF1A49">
              <w:t xml:space="preserve">, </w:t>
            </w:r>
            <w:r>
              <w:rPr>
                <w:rStyle w:val="SubtleReference"/>
              </w:rPr>
              <w:t>GCUF</w:t>
            </w:r>
          </w:p>
          <w:sdt>
            <w:sdtPr>
              <w:alias w:val="Enter education details 1:"/>
              <w:tag w:val="Enter education details 1:"/>
              <w:id w:val="199909898"/>
              <w:placeholder>
                <w:docPart w:val="43ED5F59ED9A46BABF757634CCA08A00"/>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38122E" w:rsidP="00F61DF9">
            <w:pPr>
              <w:pStyle w:val="Heading3"/>
              <w:contextualSpacing w:val="0"/>
              <w:outlineLvl w:val="2"/>
            </w:pPr>
            <w:r>
              <w:t>2012-2014</w:t>
            </w:r>
          </w:p>
          <w:p w:rsidR="00F61DF9" w:rsidRPr="00CF1A49" w:rsidRDefault="0038122E" w:rsidP="00F61DF9">
            <w:pPr>
              <w:pStyle w:val="Heading2"/>
              <w:contextualSpacing w:val="0"/>
              <w:outlineLvl w:val="1"/>
            </w:pPr>
            <w:r>
              <w:t>FSC</w:t>
            </w:r>
            <w:r w:rsidR="00F61DF9" w:rsidRPr="00CF1A49">
              <w:t xml:space="preserve">, </w:t>
            </w:r>
            <w:r>
              <w:rPr>
                <w:rStyle w:val="SubtleReference"/>
              </w:rPr>
              <w:t>BISE FSD</w:t>
            </w:r>
          </w:p>
          <w:sdt>
            <w:sdtPr>
              <w:alias w:val="Enter education details 2:"/>
              <w:tag w:val="Enter education details 2:"/>
              <w:id w:val="-1806999294"/>
              <w:placeholder>
                <w:docPart w:val="71E5ED4664FD443A84ECE852FA96F235"/>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379DD5325D2B4581935CBADE198EDA88"/>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38122E" w:rsidP="006E1507">
            <w:pPr>
              <w:pStyle w:val="ListBullet"/>
              <w:contextualSpacing w:val="0"/>
            </w:pPr>
            <w:r>
              <w:t xml:space="preserve">Android Using PHP </w:t>
            </w:r>
            <w:proofErr w:type="spellStart"/>
            <w:r>
              <w:t>Api</w:t>
            </w:r>
            <w:proofErr w:type="spellEnd"/>
          </w:p>
          <w:p w:rsidR="001F4E6D" w:rsidRPr="006E1507" w:rsidRDefault="0038122E" w:rsidP="006E1507">
            <w:pPr>
              <w:pStyle w:val="ListBullet"/>
              <w:contextualSpacing w:val="0"/>
            </w:pPr>
            <w:r>
              <w:t xml:space="preserve">Web development using </w:t>
            </w:r>
            <w:proofErr w:type="gramStart"/>
            <w:r>
              <w:t>HTML ,</w:t>
            </w:r>
            <w:proofErr w:type="gramEnd"/>
            <w:r>
              <w:t xml:space="preserve"> CSS &amp; PHP </w:t>
            </w:r>
          </w:p>
        </w:tc>
        <w:tc>
          <w:tcPr>
            <w:tcW w:w="4675" w:type="dxa"/>
            <w:tcMar>
              <w:left w:w="360" w:type="dxa"/>
            </w:tcMar>
          </w:tcPr>
          <w:p w:rsidR="003A0632" w:rsidRPr="006E1507" w:rsidRDefault="0038122E" w:rsidP="006E1507">
            <w:pPr>
              <w:pStyle w:val="ListBullet"/>
              <w:contextualSpacing w:val="0"/>
            </w:pPr>
            <w:r>
              <w:t>Android Using Firebase</w:t>
            </w:r>
          </w:p>
          <w:p w:rsidR="001E3120" w:rsidRPr="006E1507" w:rsidRDefault="0038122E" w:rsidP="006E1507">
            <w:pPr>
              <w:pStyle w:val="ListBullet"/>
              <w:contextualSpacing w:val="0"/>
            </w:pPr>
            <w:r>
              <w:t>Photoshop</w:t>
            </w:r>
          </w:p>
          <w:p w:rsidR="0038122E" w:rsidRPr="006E1507" w:rsidRDefault="0038122E" w:rsidP="0038122E">
            <w:pPr>
              <w:pStyle w:val="ListBullet"/>
              <w:numPr>
                <w:ilvl w:val="0"/>
                <w:numId w:val="0"/>
              </w:numPr>
              <w:ind w:left="360"/>
              <w:contextualSpacing w:val="0"/>
            </w:pPr>
          </w:p>
        </w:tc>
      </w:tr>
    </w:tbl>
    <w:sdt>
      <w:sdtPr>
        <w:alias w:val="Activities:"/>
        <w:tag w:val="Activities:"/>
        <w:id w:val="1223332893"/>
        <w:placeholder>
          <w:docPart w:val="7378923B2F9A4F50ABEB9291D170FAC7"/>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A2686F" w:rsidP="006E1507">
      <w:sdt>
        <w:sdtPr>
          <w:alias w:val="Enter activities description:"/>
          <w:tag w:val="Enter activities description:"/>
          <w:id w:val="1367566198"/>
          <w:placeholder>
            <w:docPart w:val="98B5DB7F6F0E4B3287ADDA5D755E2F86"/>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bookmarkStart w:id="0" w:name="_GoBack"/>
      <w:bookmarkEnd w:id="0"/>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86F" w:rsidRDefault="00A2686F" w:rsidP="0068194B">
      <w:r>
        <w:separator/>
      </w:r>
    </w:p>
    <w:p w:rsidR="00A2686F" w:rsidRDefault="00A2686F"/>
    <w:p w:rsidR="00A2686F" w:rsidRDefault="00A2686F"/>
  </w:endnote>
  <w:endnote w:type="continuationSeparator" w:id="0">
    <w:p w:rsidR="00A2686F" w:rsidRDefault="00A2686F" w:rsidP="0068194B">
      <w:r>
        <w:continuationSeparator/>
      </w:r>
    </w:p>
    <w:p w:rsidR="00A2686F" w:rsidRDefault="00A2686F"/>
    <w:p w:rsidR="00A2686F" w:rsidRDefault="00A268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86F" w:rsidRDefault="00A2686F" w:rsidP="0068194B">
      <w:r>
        <w:separator/>
      </w:r>
    </w:p>
    <w:p w:rsidR="00A2686F" w:rsidRDefault="00A2686F"/>
    <w:p w:rsidR="00A2686F" w:rsidRDefault="00A2686F"/>
  </w:footnote>
  <w:footnote w:type="continuationSeparator" w:id="0">
    <w:p w:rsidR="00A2686F" w:rsidRDefault="00A2686F" w:rsidP="0068194B">
      <w:r>
        <w:continuationSeparator/>
      </w:r>
    </w:p>
    <w:p w:rsidR="00A2686F" w:rsidRDefault="00A2686F"/>
    <w:p w:rsidR="00A2686F" w:rsidRDefault="00A268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067813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2E"/>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122E"/>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686F"/>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65E6"/>
  <w15:chartTrackingRefBased/>
  <w15:docId w15:val="{EE051275-CC35-4646-A2C6-BDFADF19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jahid\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9C9B6B3E51464FAE9ABEB5866FCCF9"/>
        <w:category>
          <w:name w:val="General"/>
          <w:gallery w:val="placeholder"/>
        </w:category>
        <w:types>
          <w:type w:val="bbPlcHdr"/>
        </w:types>
        <w:behaviors>
          <w:behavior w:val="content"/>
        </w:behaviors>
        <w:guid w:val="{A8DF7E0B-07FE-4CEB-9063-3EAC7869EA5A}"/>
      </w:docPartPr>
      <w:docPartBody>
        <w:p w:rsidR="00000000" w:rsidRDefault="005537AB">
          <w:pPr>
            <w:pStyle w:val="A69C9B6B3E51464FAE9ABEB5866FCCF9"/>
          </w:pPr>
          <w:r w:rsidRPr="00CF1A49">
            <w:t>Address</w:t>
          </w:r>
        </w:p>
      </w:docPartBody>
    </w:docPart>
    <w:docPart>
      <w:docPartPr>
        <w:name w:val="D74672DD4BEC4A999A2479F936254939"/>
        <w:category>
          <w:name w:val="General"/>
          <w:gallery w:val="placeholder"/>
        </w:category>
        <w:types>
          <w:type w:val="bbPlcHdr"/>
        </w:types>
        <w:behaviors>
          <w:behavior w:val="content"/>
        </w:behaviors>
        <w:guid w:val="{941B56D0-0723-4A51-BCFC-92A4B5167283}"/>
      </w:docPartPr>
      <w:docPartBody>
        <w:p w:rsidR="00000000" w:rsidRDefault="005537AB">
          <w:pPr>
            <w:pStyle w:val="D74672DD4BEC4A999A2479F936254939"/>
          </w:pPr>
          <w:r w:rsidRPr="00CF1A49">
            <w:t>·</w:t>
          </w:r>
        </w:p>
      </w:docPartBody>
    </w:docPart>
    <w:docPart>
      <w:docPartPr>
        <w:name w:val="D21D2BB184ED4E3A9322A04C034A2252"/>
        <w:category>
          <w:name w:val="General"/>
          <w:gallery w:val="placeholder"/>
        </w:category>
        <w:types>
          <w:type w:val="bbPlcHdr"/>
        </w:types>
        <w:behaviors>
          <w:behavior w:val="content"/>
        </w:behaviors>
        <w:guid w:val="{E58E5494-14CF-40B5-9A74-0B0FA3149306}"/>
      </w:docPartPr>
      <w:docPartBody>
        <w:p w:rsidR="00000000" w:rsidRDefault="005537AB">
          <w:pPr>
            <w:pStyle w:val="D21D2BB184ED4E3A9322A04C034A2252"/>
          </w:pPr>
          <w:r w:rsidRPr="00CF1A49">
            <w:t>Phone</w:t>
          </w:r>
        </w:p>
      </w:docPartBody>
    </w:docPart>
    <w:docPart>
      <w:docPartPr>
        <w:name w:val="EFE0AD76275B4CE889F8F3776F0C08DE"/>
        <w:category>
          <w:name w:val="General"/>
          <w:gallery w:val="placeholder"/>
        </w:category>
        <w:types>
          <w:type w:val="bbPlcHdr"/>
        </w:types>
        <w:behaviors>
          <w:behavior w:val="content"/>
        </w:behaviors>
        <w:guid w:val="{5CE57232-7950-4062-A020-1A339B056076}"/>
      </w:docPartPr>
      <w:docPartBody>
        <w:p w:rsidR="00000000" w:rsidRDefault="005537AB">
          <w:pPr>
            <w:pStyle w:val="EFE0AD76275B4CE889F8F3776F0C08DE"/>
          </w:pPr>
          <w:r w:rsidRPr="00CF1A49">
            <w:t>Email</w:t>
          </w:r>
        </w:p>
      </w:docPartBody>
    </w:docPart>
    <w:docPart>
      <w:docPartPr>
        <w:name w:val="71A2BAE2877E4CAAA73B8301946E56EA"/>
        <w:category>
          <w:name w:val="General"/>
          <w:gallery w:val="placeholder"/>
        </w:category>
        <w:types>
          <w:type w:val="bbPlcHdr"/>
        </w:types>
        <w:behaviors>
          <w:behavior w:val="content"/>
        </w:behaviors>
        <w:guid w:val="{C1EF9C82-1661-448C-885B-9727688995B0}"/>
      </w:docPartPr>
      <w:docPartBody>
        <w:p w:rsidR="00000000" w:rsidRDefault="005537AB">
          <w:pPr>
            <w:pStyle w:val="71A2BAE2877E4CAAA73B8301946E56EA"/>
          </w:pPr>
          <w:r w:rsidRPr="00CF1A49">
            <w:t>·</w:t>
          </w:r>
        </w:p>
      </w:docPartBody>
    </w:docPart>
    <w:docPart>
      <w:docPartPr>
        <w:name w:val="7140081ADE9C4D8597FD7D7B4E39DC07"/>
        <w:category>
          <w:name w:val="General"/>
          <w:gallery w:val="placeholder"/>
        </w:category>
        <w:types>
          <w:type w:val="bbPlcHdr"/>
        </w:types>
        <w:behaviors>
          <w:behavior w:val="content"/>
        </w:behaviors>
        <w:guid w:val="{12825C6A-6131-4A94-99FC-73F3045DF781}"/>
      </w:docPartPr>
      <w:docPartBody>
        <w:p w:rsidR="00000000" w:rsidRDefault="005537AB">
          <w:pPr>
            <w:pStyle w:val="7140081ADE9C4D8597FD7D7B4E39DC07"/>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2C8EA7197A1B4A5CAE52FF5050BFBE45"/>
        <w:category>
          <w:name w:val="General"/>
          <w:gallery w:val="placeholder"/>
        </w:category>
        <w:types>
          <w:type w:val="bbPlcHdr"/>
        </w:types>
        <w:behaviors>
          <w:behavior w:val="content"/>
        </w:behaviors>
        <w:guid w:val="{2B99271E-0B85-41CF-B2D6-1262CB583AAC}"/>
      </w:docPartPr>
      <w:docPartBody>
        <w:p w:rsidR="00000000" w:rsidRDefault="005537AB">
          <w:pPr>
            <w:pStyle w:val="2C8EA7197A1B4A5CAE52FF5050BFBE45"/>
          </w:pPr>
          <w:r w:rsidRPr="00CF1A49">
            <w:t>Experience</w:t>
          </w:r>
        </w:p>
      </w:docPartBody>
    </w:docPart>
    <w:docPart>
      <w:docPartPr>
        <w:name w:val="948CC2B0B6BF40B18D575FEEB50376BC"/>
        <w:category>
          <w:name w:val="General"/>
          <w:gallery w:val="placeholder"/>
        </w:category>
        <w:types>
          <w:type w:val="bbPlcHdr"/>
        </w:types>
        <w:behaviors>
          <w:behavior w:val="content"/>
        </w:behaviors>
        <w:guid w:val="{CD7810F5-C36B-4FB1-BB18-5F662DBABE74}"/>
      </w:docPartPr>
      <w:docPartBody>
        <w:p w:rsidR="00000000" w:rsidRDefault="005537AB">
          <w:pPr>
            <w:pStyle w:val="948CC2B0B6BF40B18D575FEEB50376BC"/>
          </w:pPr>
          <w:r w:rsidRPr="00CF1A49">
            <w:t>Dates From</w:t>
          </w:r>
        </w:p>
      </w:docPartBody>
    </w:docPart>
    <w:docPart>
      <w:docPartPr>
        <w:name w:val="4971E719A8CB44EC929865626715C2E8"/>
        <w:category>
          <w:name w:val="General"/>
          <w:gallery w:val="placeholder"/>
        </w:category>
        <w:types>
          <w:type w:val="bbPlcHdr"/>
        </w:types>
        <w:behaviors>
          <w:behavior w:val="content"/>
        </w:behaviors>
        <w:guid w:val="{4FDC3A95-5DB3-4551-B7BC-F940FD200624}"/>
      </w:docPartPr>
      <w:docPartBody>
        <w:p w:rsidR="00000000" w:rsidRDefault="005537AB">
          <w:pPr>
            <w:pStyle w:val="4971E719A8CB44EC929865626715C2E8"/>
          </w:pPr>
          <w:r w:rsidRPr="00CF1A49">
            <w:t>To</w:t>
          </w:r>
        </w:p>
      </w:docPartBody>
    </w:docPart>
    <w:docPart>
      <w:docPartPr>
        <w:name w:val="1F06FA9009A04C01851B3FCE632805DC"/>
        <w:category>
          <w:name w:val="General"/>
          <w:gallery w:val="placeholder"/>
        </w:category>
        <w:types>
          <w:type w:val="bbPlcHdr"/>
        </w:types>
        <w:behaviors>
          <w:behavior w:val="content"/>
        </w:behaviors>
        <w:guid w:val="{A4851947-BB8F-4EFF-B4B7-D526AFBAC4E3}"/>
      </w:docPartPr>
      <w:docPartBody>
        <w:p w:rsidR="00000000" w:rsidRDefault="005537AB">
          <w:pPr>
            <w:pStyle w:val="1F06FA9009A04C01851B3FCE632805DC"/>
          </w:pPr>
          <w:r w:rsidRPr="00CF1A49">
            <w:t>Job Title</w:t>
          </w:r>
        </w:p>
      </w:docPartBody>
    </w:docPart>
    <w:docPart>
      <w:docPartPr>
        <w:name w:val="E470C37771DD462F812FD89C21E05549"/>
        <w:category>
          <w:name w:val="General"/>
          <w:gallery w:val="placeholder"/>
        </w:category>
        <w:types>
          <w:type w:val="bbPlcHdr"/>
        </w:types>
        <w:behaviors>
          <w:behavior w:val="content"/>
        </w:behaviors>
        <w:guid w:val="{4116B172-ED18-4175-B981-FAC5E396E75E}"/>
      </w:docPartPr>
      <w:docPartBody>
        <w:p w:rsidR="00000000" w:rsidRDefault="005537AB">
          <w:pPr>
            <w:pStyle w:val="E470C37771DD462F812FD89C21E05549"/>
          </w:pPr>
          <w:r w:rsidRPr="00CF1A49">
            <w:rPr>
              <w:rStyle w:val="SubtleReference"/>
            </w:rPr>
            <w:t>Company</w:t>
          </w:r>
        </w:p>
      </w:docPartBody>
    </w:docPart>
    <w:docPart>
      <w:docPartPr>
        <w:name w:val="01F617A4C9194D2197E88082C783CF45"/>
        <w:category>
          <w:name w:val="General"/>
          <w:gallery w:val="placeholder"/>
        </w:category>
        <w:types>
          <w:type w:val="bbPlcHdr"/>
        </w:types>
        <w:behaviors>
          <w:behavior w:val="content"/>
        </w:behaviors>
        <w:guid w:val="{DE7184D0-F0AD-45AB-AD67-D730EE4F38BA}"/>
      </w:docPartPr>
      <w:docPartBody>
        <w:p w:rsidR="00000000" w:rsidRDefault="005537AB">
          <w:pPr>
            <w:pStyle w:val="01F617A4C9194D2197E88082C783CF45"/>
          </w:pPr>
          <w:r w:rsidRPr="00CF1A49">
            <w:t>Describe your responsibilities and achievements in terms of impact and results. Use examples, but keep it short.</w:t>
          </w:r>
        </w:p>
      </w:docPartBody>
    </w:docPart>
    <w:docPart>
      <w:docPartPr>
        <w:name w:val="05A1AA7D35B54B52AF64CB2EE08F5E10"/>
        <w:category>
          <w:name w:val="General"/>
          <w:gallery w:val="placeholder"/>
        </w:category>
        <w:types>
          <w:type w:val="bbPlcHdr"/>
        </w:types>
        <w:behaviors>
          <w:behavior w:val="content"/>
        </w:behaviors>
        <w:guid w:val="{2C18B15E-9B3D-4A4C-AF28-13117C43A717}"/>
      </w:docPartPr>
      <w:docPartBody>
        <w:p w:rsidR="00000000" w:rsidRDefault="005537AB">
          <w:pPr>
            <w:pStyle w:val="05A1AA7D35B54B52AF64CB2EE08F5E10"/>
          </w:pPr>
          <w:r w:rsidRPr="00CF1A49">
            <w:t>Dates From</w:t>
          </w:r>
        </w:p>
      </w:docPartBody>
    </w:docPart>
    <w:docPart>
      <w:docPartPr>
        <w:name w:val="438F4D177B484B43824A50475A453100"/>
        <w:category>
          <w:name w:val="General"/>
          <w:gallery w:val="placeholder"/>
        </w:category>
        <w:types>
          <w:type w:val="bbPlcHdr"/>
        </w:types>
        <w:behaviors>
          <w:behavior w:val="content"/>
        </w:behaviors>
        <w:guid w:val="{2A97EF9C-8EE2-4CCA-B34D-0AF5CC208D8A}"/>
      </w:docPartPr>
      <w:docPartBody>
        <w:p w:rsidR="00000000" w:rsidRDefault="005537AB">
          <w:pPr>
            <w:pStyle w:val="438F4D177B484B43824A50475A453100"/>
          </w:pPr>
          <w:r w:rsidRPr="00CF1A49">
            <w:t>To</w:t>
          </w:r>
        </w:p>
      </w:docPartBody>
    </w:docPart>
    <w:docPart>
      <w:docPartPr>
        <w:name w:val="F5433C0FEC124FF8A793C375EA5B08F5"/>
        <w:category>
          <w:name w:val="General"/>
          <w:gallery w:val="placeholder"/>
        </w:category>
        <w:types>
          <w:type w:val="bbPlcHdr"/>
        </w:types>
        <w:behaviors>
          <w:behavior w:val="content"/>
        </w:behaviors>
        <w:guid w:val="{6424FADF-CF33-4BCE-B81F-53545F908A05}"/>
      </w:docPartPr>
      <w:docPartBody>
        <w:p w:rsidR="00000000" w:rsidRDefault="005537AB">
          <w:pPr>
            <w:pStyle w:val="F5433C0FEC124FF8A793C375EA5B08F5"/>
          </w:pPr>
          <w:r w:rsidRPr="00CF1A49">
            <w:t>Job Title</w:t>
          </w:r>
        </w:p>
      </w:docPartBody>
    </w:docPart>
    <w:docPart>
      <w:docPartPr>
        <w:name w:val="82EA4537441B4ACDAEB2CEF72B0DED71"/>
        <w:category>
          <w:name w:val="General"/>
          <w:gallery w:val="placeholder"/>
        </w:category>
        <w:types>
          <w:type w:val="bbPlcHdr"/>
        </w:types>
        <w:behaviors>
          <w:behavior w:val="content"/>
        </w:behaviors>
        <w:guid w:val="{A0DDF8D1-C909-465D-BB42-61424CC6759C}"/>
      </w:docPartPr>
      <w:docPartBody>
        <w:p w:rsidR="00000000" w:rsidRDefault="005537AB">
          <w:pPr>
            <w:pStyle w:val="82EA4537441B4ACDAEB2CEF72B0DED71"/>
          </w:pPr>
          <w:r w:rsidRPr="00CF1A49">
            <w:rPr>
              <w:rStyle w:val="SubtleReference"/>
            </w:rPr>
            <w:t>Company</w:t>
          </w:r>
        </w:p>
      </w:docPartBody>
    </w:docPart>
    <w:docPart>
      <w:docPartPr>
        <w:name w:val="3D175292DC90480CAE5B8D7A752F0BC2"/>
        <w:category>
          <w:name w:val="General"/>
          <w:gallery w:val="placeholder"/>
        </w:category>
        <w:types>
          <w:type w:val="bbPlcHdr"/>
        </w:types>
        <w:behaviors>
          <w:behavior w:val="content"/>
        </w:behaviors>
        <w:guid w:val="{39A6BCCB-8221-47D4-869D-4A21B1093BE9}"/>
      </w:docPartPr>
      <w:docPartBody>
        <w:p w:rsidR="00000000" w:rsidRDefault="005537AB">
          <w:pPr>
            <w:pStyle w:val="3D175292DC90480CAE5B8D7A752F0BC2"/>
          </w:pPr>
          <w:r w:rsidRPr="00CF1A49">
            <w:t>Describe your responsibilities and achi</w:t>
          </w:r>
          <w:r w:rsidRPr="00CF1A49">
            <w:t>evements in terms of impact and results. Use examples, but keep it short.</w:t>
          </w:r>
        </w:p>
      </w:docPartBody>
    </w:docPart>
    <w:docPart>
      <w:docPartPr>
        <w:name w:val="9C211D8F5D424048AEF7BBF0A5DA4F0B"/>
        <w:category>
          <w:name w:val="General"/>
          <w:gallery w:val="placeholder"/>
        </w:category>
        <w:types>
          <w:type w:val="bbPlcHdr"/>
        </w:types>
        <w:behaviors>
          <w:behavior w:val="content"/>
        </w:behaviors>
        <w:guid w:val="{861B30D8-B230-4E7A-9A5A-82699FD13E07}"/>
      </w:docPartPr>
      <w:docPartBody>
        <w:p w:rsidR="00000000" w:rsidRDefault="005537AB">
          <w:pPr>
            <w:pStyle w:val="9C211D8F5D424048AEF7BBF0A5DA4F0B"/>
          </w:pPr>
          <w:r w:rsidRPr="00CF1A49">
            <w:t>Education</w:t>
          </w:r>
        </w:p>
      </w:docPartBody>
    </w:docPart>
    <w:docPart>
      <w:docPartPr>
        <w:name w:val="43ED5F59ED9A46BABF757634CCA08A00"/>
        <w:category>
          <w:name w:val="General"/>
          <w:gallery w:val="placeholder"/>
        </w:category>
        <w:types>
          <w:type w:val="bbPlcHdr"/>
        </w:types>
        <w:behaviors>
          <w:behavior w:val="content"/>
        </w:behaviors>
        <w:guid w:val="{917342ED-1464-4E45-A696-A34865368F6F}"/>
      </w:docPartPr>
      <w:docPartBody>
        <w:p w:rsidR="00000000" w:rsidRDefault="005537AB">
          <w:pPr>
            <w:pStyle w:val="43ED5F59ED9A46BABF757634CCA08A00"/>
          </w:pPr>
          <w:r w:rsidRPr="00CF1A49">
            <w:t>It’s okay to brag about your GPA, awards, and honors. Feel free to summarize your coursework too.</w:t>
          </w:r>
        </w:p>
      </w:docPartBody>
    </w:docPart>
    <w:docPart>
      <w:docPartPr>
        <w:name w:val="71E5ED4664FD443A84ECE852FA96F235"/>
        <w:category>
          <w:name w:val="General"/>
          <w:gallery w:val="placeholder"/>
        </w:category>
        <w:types>
          <w:type w:val="bbPlcHdr"/>
        </w:types>
        <w:behaviors>
          <w:behavior w:val="content"/>
        </w:behaviors>
        <w:guid w:val="{05534D2E-9519-4211-8BCC-B4245C108B81}"/>
      </w:docPartPr>
      <w:docPartBody>
        <w:p w:rsidR="00000000" w:rsidRDefault="005537AB">
          <w:pPr>
            <w:pStyle w:val="71E5ED4664FD443A84ECE852FA96F235"/>
          </w:pPr>
          <w:r w:rsidRPr="00CF1A49">
            <w:t>It’s okay to brag about your GPA, awards, and honors. Feel free to summarize your coursework too.</w:t>
          </w:r>
        </w:p>
      </w:docPartBody>
    </w:docPart>
    <w:docPart>
      <w:docPartPr>
        <w:name w:val="379DD5325D2B4581935CBADE198EDA88"/>
        <w:category>
          <w:name w:val="General"/>
          <w:gallery w:val="placeholder"/>
        </w:category>
        <w:types>
          <w:type w:val="bbPlcHdr"/>
        </w:types>
        <w:behaviors>
          <w:behavior w:val="content"/>
        </w:behaviors>
        <w:guid w:val="{8641D414-C7C6-43F2-816B-893CEEAF6870}"/>
      </w:docPartPr>
      <w:docPartBody>
        <w:p w:rsidR="00000000" w:rsidRDefault="005537AB">
          <w:pPr>
            <w:pStyle w:val="379DD5325D2B4581935CBADE198EDA88"/>
          </w:pPr>
          <w:r w:rsidRPr="00CF1A49">
            <w:t>Skills</w:t>
          </w:r>
        </w:p>
      </w:docPartBody>
    </w:docPart>
    <w:docPart>
      <w:docPartPr>
        <w:name w:val="7378923B2F9A4F50ABEB9291D170FAC7"/>
        <w:category>
          <w:name w:val="General"/>
          <w:gallery w:val="placeholder"/>
        </w:category>
        <w:types>
          <w:type w:val="bbPlcHdr"/>
        </w:types>
        <w:behaviors>
          <w:behavior w:val="content"/>
        </w:behaviors>
        <w:guid w:val="{D5E41BA0-3470-4A67-9C9A-0836F4600FD9}"/>
      </w:docPartPr>
      <w:docPartBody>
        <w:p w:rsidR="00000000" w:rsidRDefault="005537AB">
          <w:pPr>
            <w:pStyle w:val="7378923B2F9A4F50ABEB9291D170FAC7"/>
          </w:pPr>
          <w:r w:rsidRPr="00CF1A49">
            <w:t>Activities</w:t>
          </w:r>
        </w:p>
      </w:docPartBody>
    </w:docPart>
    <w:docPart>
      <w:docPartPr>
        <w:name w:val="98B5DB7F6F0E4B3287ADDA5D755E2F86"/>
        <w:category>
          <w:name w:val="General"/>
          <w:gallery w:val="placeholder"/>
        </w:category>
        <w:types>
          <w:type w:val="bbPlcHdr"/>
        </w:types>
        <w:behaviors>
          <w:behavior w:val="content"/>
        </w:behaviors>
        <w:guid w:val="{8AD0606F-D07A-4C43-A24D-CBB8E4AD7F43}"/>
      </w:docPartPr>
      <w:docPartBody>
        <w:p w:rsidR="00000000" w:rsidRDefault="005537AB">
          <w:pPr>
            <w:pStyle w:val="98B5DB7F6F0E4B3287ADDA5D755E2F86"/>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AB"/>
    <w:rsid w:val="0055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4A4FA9D21247CC9E143847A49D9358">
    <w:name w:val="614A4FA9D21247CC9E143847A49D9358"/>
  </w:style>
  <w:style w:type="character" w:styleId="IntenseEmphasis">
    <w:name w:val="Intense Emphasis"/>
    <w:basedOn w:val="DefaultParagraphFont"/>
    <w:uiPriority w:val="2"/>
    <w:rPr>
      <w:b/>
      <w:iCs/>
      <w:color w:val="262626" w:themeColor="text1" w:themeTint="D9"/>
    </w:rPr>
  </w:style>
  <w:style w:type="paragraph" w:customStyle="1" w:styleId="F893D2E799B24569BFAB4CD6F2FF00D4">
    <w:name w:val="F893D2E799B24569BFAB4CD6F2FF00D4"/>
  </w:style>
  <w:style w:type="paragraph" w:customStyle="1" w:styleId="A69C9B6B3E51464FAE9ABEB5866FCCF9">
    <w:name w:val="A69C9B6B3E51464FAE9ABEB5866FCCF9"/>
  </w:style>
  <w:style w:type="paragraph" w:customStyle="1" w:styleId="D74672DD4BEC4A999A2479F936254939">
    <w:name w:val="D74672DD4BEC4A999A2479F936254939"/>
  </w:style>
  <w:style w:type="paragraph" w:customStyle="1" w:styleId="D21D2BB184ED4E3A9322A04C034A2252">
    <w:name w:val="D21D2BB184ED4E3A9322A04C034A2252"/>
  </w:style>
  <w:style w:type="paragraph" w:customStyle="1" w:styleId="EFE0AD76275B4CE889F8F3776F0C08DE">
    <w:name w:val="EFE0AD76275B4CE889F8F3776F0C08DE"/>
  </w:style>
  <w:style w:type="paragraph" w:customStyle="1" w:styleId="71A2BAE2877E4CAAA73B8301946E56EA">
    <w:name w:val="71A2BAE2877E4CAAA73B8301946E56EA"/>
  </w:style>
  <w:style w:type="paragraph" w:customStyle="1" w:styleId="1316393208C84108ABA48AF70EFF3993">
    <w:name w:val="1316393208C84108ABA48AF70EFF3993"/>
  </w:style>
  <w:style w:type="paragraph" w:customStyle="1" w:styleId="4FF2C2A4DDE74B828F5200B89B33AD0B">
    <w:name w:val="4FF2C2A4DDE74B828F5200B89B33AD0B"/>
  </w:style>
  <w:style w:type="paragraph" w:customStyle="1" w:styleId="DC8A374645CC4F22ADD84FCA9078865F">
    <w:name w:val="DC8A374645CC4F22ADD84FCA9078865F"/>
  </w:style>
  <w:style w:type="paragraph" w:customStyle="1" w:styleId="7140081ADE9C4D8597FD7D7B4E39DC07">
    <w:name w:val="7140081ADE9C4D8597FD7D7B4E39DC07"/>
  </w:style>
  <w:style w:type="paragraph" w:customStyle="1" w:styleId="2C8EA7197A1B4A5CAE52FF5050BFBE45">
    <w:name w:val="2C8EA7197A1B4A5CAE52FF5050BFBE45"/>
  </w:style>
  <w:style w:type="paragraph" w:customStyle="1" w:styleId="948CC2B0B6BF40B18D575FEEB50376BC">
    <w:name w:val="948CC2B0B6BF40B18D575FEEB50376BC"/>
  </w:style>
  <w:style w:type="paragraph" w:customStyle="1" w:styleId="4971E719A8CB44EC929865626715C2E8">
    <w:name w:val="4971E719A8CB44EC929865626715C2E8"/>
  </w:style>
  <w:style w:type="paragraph" w:customStyle="1" w:styleId="1F06FA9009A04C01851B3FCE632805DC">
    <w:name w:val="1F06FA9009A04C01851B3FCE632805DC"/>
  </w:style>
  <w:style w:type="character" w:styleId="SubtleReference">
    <w:name w:val="Subtle Reference"/>
    <w:basedOn w:val="DefaultParagraphFont"/>
    <w:uiPriority w:val="10"/>
    <w:qFormat/>
    <w:rPr>
      <w:b/>
      <w:caps w:val="0"/>
      <w:smallCaps/>
      <w:color w:val="595959" w:themeColor="text1" w:themeTint="A6"/>
    </w:rPr>
  </w:style>
  <w:style w:type="paragraph" w:customStyle="1" w:styleId="E470C37771DD462F812FD89C21E05549">
    <w:name w:val="E470C37771DD462F812FD89C21E05549"/>
  </w:style>
  <w:style w:type="paragraph" w:customStyle="1" w:styleId="01F617A4C9194D2197E88082C783CF45">
    <w:name w:val="01F617A4C9194D2197E88082C783CF45"/>
  </w:style>
  <w:style w:type="paragraph" w:customStyle="1" w:styleId="05A1AA7D35B54B52AF64CB2EE08F5E10">
    <w:name w:val="05A1AA7D35B54B52AF64CB2EE08F5E10"/>
  </w:style>
  <w:style w:type="paragraph" w:customStyle="1" w:styleId="438F4D177B484B43824A50475A453100">
    <w:name w:val="438F4D177B484B43824A50475A453100"/>
  </w:style>
  <w:style w:type="paragraph" w:customStyle="1" w:styleId="F5433C0FEC124FF8A793C375EA5B08F5">
    <w:name w:val="F5433C0FEC124FF8A793C375EA5B08F5"/>
  </w:style>
  <w:style w:type="paragraph" w:customStyle="1" w:styleId="82EA4537441B4ACDAEB2CEF72B0DED71">
    <w:name w:val="82EA4537441B4ACDAEB2CEF72B0DED71"/>
  </w:style>
  <w:style w:type="paragraph" w:customStyle="1" w:styleId="3D175292DC90480CAE5B8D7A752F0BC2">
    <w:name w:val="3D175292DC90480CAE5B8D7A752F0BC2"/>
  </w:style>
  <w:style w:type="paragraph" w:customStyle="1" w:styleId="9C211D8F5D424048AEF7BBF0A5DA4F0B">
    <w:name w:val="9C211D8F5D424048AEF7BBF0A5DA4F0B"/>
  </w:style>
  <w:style w:type="paragraph" w:customStyle="1" w:styleId="98CD1281CB34401AA36771503010AA79">
    <w:name w:val="98CD1281CB34401AA36771503010AA79"/>
  </w:style>
  <w:style w:type="paragraph" w:customStyle="1" w:styleId="76BB04B5B0174F8584926E2BC337FF37">
    <w:name w:val="76BB04B5B0174F8584926E2BC337FF37"/>
  </w:style>
  <w:style w:type="paragraph" w:customStyle="1" w:styleId="9A8F1186A5744C9CB9DE410F841A9B30">
    <w:name w:val="9A8F1186A5744C9CB9DE410F841A9B30"/>
  </w:style>
  <w:style w:type="paragraph" w:customStyle="1" w:styleId="4B3C562F34954F4D8F5DBAEF47283511">
    <w:name w:val="4B3C562F34954F4D8F5DBAEF47283511"/>
  </w:style>
  <w:style w:type="paragraph" w:customStyle="1" w:styleId="43ED5F59ED9A46BABF757634CCA08A00">
    <w:name w:val="43ED5F59ED9A46BABF757634CCA08A00"/>
  </w:style>
  <w:style w:type="paragraph" w:customStyle="1" w:styleId="6B19D32C89C34D688F9666C84B26E182">
    <w:name w:val="6B19D32C89C34D688F9666C84B26E182"/>
  </w:style>
  <w:style w:type="paragraph" w:customStyle="1" w:styleId="8C11B7BC293F437D8704F27899B185BF">
    <w:name w:val="8C11B7BC293F437D8704F27899B185BF"/>
  </w:style>
  <w:style w:type="paragraph" w:customStyle="1" w:styleId="AC6D84C5CB2F4D1495D27DCAB250AB58">
    <w:name w:val="AC6D84C5CB2F4D1495D27DCAB250AB58"/>
  </w:style>
  <w:style w:type="paragraph" w:customStyle="1" w:styleId="D7A9B12E5A73421B88FAD9B8AD716553">
    <w:name w:val="D7A9B12E5A73421B88FAD9B8AD716553"/>
  </w:style>
  <w:style w:type="paragraph" w:customStyle="1" w:styleId="71E5ED4664FD443A84ECE852FA96F235">
    <w:name w:val="71E5ED4664FD443A84ECE852FA96F235"/>
  </w:style>
  <w:style w:type="paragraph" w:customStyle="1" w:styleId="379DD5325D2B4581935CBADE198EDA88">
    <w:name w:val="379DD5325D2B4581935CBADE198EDA88"/>
  </w:style>
  <w:style w:type="paragraph" w:customStyle="1" w:styleId="E3DA49D8B5894C32B26E2613606A82D9">
    <w:name w:val="E3DA49D8B5894C32B26E2613606A82D9"/>
  </w:style>
  <w:style w:type="paragraph" w:customStyle="1" w:styleId="79899A24ABBD411F9A9D5724FB4A5495">
    <w:name w:val="79899A24ABBD411F9A9D5724FB4A5495"/>
  </w:style>
  <w:style w:type="paragraph" w:customStyle="1" w:styleId="F50014993F5248DF92D5E60F586EDF9E">
    <w:name w:val="F50014993F5248DF92D5E60F586EDF9E"/>
  </w:style>
  <w:style w:type="paragraph" w:customStyle="1" w:styleId="8D89650764A54885828E47A5D4A2D8BF">
    <w:name w:val="8D89650764A54885828E47A5D4A2D8BF"/>
  </w:style>
  <w:style w:type="paragraph" w:customStyle="1" w:styleId="B97A08C2586F463491813E7B52BEE844">
    <w:name w:val="B97A08C2586F463491813E7B52BEE844"/>
  </w:style>
  <w:style w:type="paragraph" w:customStyle="1" w:styleId="7378923B2F9A4F50ABEB9291D170FAC7">
    <w:name w:val="7378923B2F9A4F50ABEB9291D170FAC7"/>
  </w:style>
  <w:style w:type="paragraph" w:customStyle="1" w:styleId="98B5DB7F6F0E4B3287ADDA5D755E2F86">
    <w:name w:val="98B5DB7F6F0E4B3287ADDA5D755E2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6</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dc:creator>
  <cp:keywords/>
  <dc:description/>
  <cp:lastModifiedBy>Mujahid</cp:lastModifiedBy>
  <cp:revision>1</cp:revision>
  <dcterms:created xsi:type="dcterms:W3CDTF">2018-07-01T12:55:00Z</dcterms:created>
  <dcterms:modified xsi:type="dcterms:W3CDTF">2018-07-01T13:01:00Z</dcterms:modified>
  <cp:category/>
</cp:coreProperties>
</file>