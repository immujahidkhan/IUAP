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DEE7" w14:textId="77777777" w:rsidR="00816216" w:rsidRDefault="003656DC" w:rsidP="00141A4C">
      <w:pPr>
        <w:pStyle w:val="Title"/>
      </w:pPr>
      <w:r>
        <w:t>Muhammad Mujahid Khan</w:t>
      </w:r>
    </w:p>
    <w:p w14:paraId="5B324205" w14:textId="77777777" w:rsidR="00141A4C" w:rsidRDefault="003656DC" w:rsidP="00141A4C">
      <w:r>
        <w:t>House no :148,</w:t>
      </w:r>
      <w:r w:rsidR="008D30CD">
        <w:t xml:space="preserve"> </w:t>
      </w:r>
      <w:r>
        <w:t>St no:2,</w:t>
      </w:r>
      <w:r w:rsidR="008D30CD">
        <w:t xml:space="preserve"> </w:t>
      </w:r>
      <w:r>
        <w:t>Samanabad,</w:t>
      </w:r>
      <w:r w:rsidR="008D30CD">
        <w:t xml:space="preserve"> </w:t>
      </w:r>
      <w:r>
        <w:t>Faisalabad</w:t>
      </w:r>
      <w:r w:rsidR="00141A4C">
        <w:t> | </w:t>
      </w:r>
      <w:r>
        <w:t>+923148617631</w:t>
      </w:r>
      <w:r w:rsidR="00141A4C">
        <w:t> |</w:t>
      </w:r>
      <w:r w:rsidR="0028182A">
        <w:t xml:space="preserve"> </w:t>
      </w:r>
      <w:r>
        <w:t>contacttomujahid@gmail.com</w:t>
      </w:r>
    </w:p>
    <w:p w14:paraId="321BAEA1" w14:textId="77777777" w:rsidR="006270A9" w:rsidRDefault="00B70EA4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DFDF7B30D1574DAFB1658FDFE98B7AD6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4799AE35" w14:textId="19EAD546" w:rsidR="00D921D4" w:rsidRDefault="00D921D4">
      <w:pPr>
        <w:pStyle w:val="Heading1"/>
        <w:rPr>
          <w:rFonts w:asciiTheme="minorHAnsi" w:hAnsiTheme="minorHAnsi"/>
          <w:b w:val="0"/>
          <w:color w:val="444444"/>
          <w:sz w:val="21"/>
          <w:szCs w:val="21"/>
          <w:shd w:val="clear" w:color="auto" w:fill="FFFFFF"/>
        </w:rPr>
      </w:pPr>
      <w:r w:rsidRPr="00D921D4">
        <w:rPr>
          <w:rFonts w:asciiTheme="minorHAnsi" w:hAnsiTheme="minorHAnsi"/>
          <w:b w:val="0"/>
          <w:color w:val="444444"/>
          <w:sz w:val="21"/>
          <w:szCs w:val="21"/>
          <w:shd w:val="clear" w:color="auto" w:fill="FFFFFF"/>
        </w:rPr>
        <w:t>Highly motivated individual looking for entry-level Project Manager position</w:t>
      </w:r>
      <w:r>
        <w:rPr>
          <w:rFonts w:asciiTheme="minorHAnsi" w:hAnsiTheme="minorHAnsi"/>
          <w:b w:val="0"/>
          <w:color w:val="444444"/>
          <w:sz w:val="21"/>
          <w:szCs w:val="21"/>
          <w:shd w:val="clear" w:color="auto" w:fill="FFFFFF"/>
        </w:rPr>
        <w:t>,</w:t>
      </w:r>
      <w:r w:rsidRPr="00D921D4">
        <w:rPr>
          <w:rFonts w:asciiTheme="minorHAnsi" w:hAnsiTheme="minorHAnsi"/>
          <w:b w:val="0"/>
          <w:color w:val="444444"/>
          <w:sz w:val="21"/>
          <w:szCs w:val="21"/>
          <w:shd w:val="clear" w:color="auto" w:fill="FFFFFF"/>
        </w:rPr>
        <w:t xml:space="preserve"> to deliver project objectives within stipulated time, resource and budget constraints, and to align project execution with the strategy and ethics of the organization.</w:t>
      </w:r>
    </w:p>
    <w:p w14:paraId="35CE2363" w14:textId="77777777" w:rsidR="00D921D4" w:rsidRPr="00D921D4" w:rsidRDefault="00D921D4">
      <w:pPr>
        <w:pStyle w:val="Heading1"/>
        <w:rPr>
          <w:rFonts w:asciiTheme="minorHAnsi" w:hAnsiTheme="minorHAnsi"/>
          <w:b w:val="0"/>
          <w:color w:val="444444"/>
          <w:sz w:val="21"/>
          <w:szCs w:val="21"/>
          <w:shd w:val="clear" w:color="auto" w:fill="FFFFFF"/>
        </w:rPr>
      </w:pPr>
    </w:p>
    <w:p w14:paraId="0EDB6C6C" w14:textId="0F0B827D" w:rsidR="006270A9" w:rsidRDefault="00B70EA4">
      <w:pPr>
        <w:pStyle w:val="Heading1"/>
      </w:pPr>
      <w:sdt>
        <w:sdtPr>
          <w:alias w:val="Education:"/>
          <w:tag w:val="Education:"/>
          <w:id w:val="807127995"/>
          <w:placeholder>
            <w:docPart w:val="DCDE9C651EE947D3A9B7D9AA5F2C6E0C"/>
          </w:placeholder>
          <w:temporary/>
          <w:showingPlcHdr/>
          <w15:appearance w15:val="hidden"/>
        </w:sdtPr>
        <w:sdtEndPr/>
        <w:sdtContent>
          <w:r w:rsidR="009D5933">
            <w:t>Education</w:t>
          </w:r>
        </w:sdtContent>
      </w:sdt>
    </w:p>
    <w:p w14:paraId="497305BE" w14:textId="6A556569" w:rsidR="008D30CD" w:rsidRDefault="00CA7AD4" w:rsidP="00EB0CEC">
      <w:pPr>
        <w:pStyle w:val="Heading2"/>
      </w:pPr>
      <w:r>
        <w:t xml:space="preserve"> 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25AB9" w14:paraId="3DC582D2" w14:textId="77777777" w:rsidTr="00EB0CEC">
        <w:trPr>
          <w:trHeight w:val="811"/>
        </w:trPr>
        <w:tc>
          <w:tcPr>
            <w:tcW w:w="2517" w:type="dxa"/>
          </w:tcPr>
          <w:p w14:paraId="5CB03518" w14:textId="77777777" w:rsidR="00C25AB9" w:rsidRDefault="00C25AB9" w:rsidP="00C25AB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EF1C936" w14:textId="77777777" w:rsidR="00C25AB9" w:rsidRPr="00C25AB9" w:rsidRDefault="00C25AB9" w:rsidP="00C25AB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25AB9">
              <w:rPr>
                <w:rFonts w:asciiTheme="majorHAnsi" w:hAnsiTheme="majorHAnsi"/>
                <w:b/>
                <w:sz w:val="24"/>
                <w:szCs w:val="24"/>
              </w:rPr>
              <w:t>Degree Title</w:t>
            </w:r>
          </w:p>
        </w:tc>
        <w:tc>
          <w:tcPr>
            <w:tcW w:w="2517" w:type="dxa"/>
          </w:tcPr>
          <w:p w14:paraId="4CC1013F" w14:textId="77777777" w:rsidR="00C25AB9" w:rsidRDefault="00C25AB9" w:rsidP="00C25AB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359A5A1" w14:textId="77777777" w:rsidR="00C25AB9" w:rsidRPr="00C25AB9" w:rsidRDefault="00C25AB9" w:rsidP="00C25AB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25AB9">
              <w:rPr>
                <w:rFonts w:asciiTheme="majorHAnsi" w:hAnsiTheme="majorHAnsi"/>
                <w:b/>
                <w:sz w:val="24"/>
                <w:szCs w:val="24"/>
              </w:rPr>
              <w:t>Year</w:t>
            </w:r>
          </w:p>
        </w:tc>
        <w:tc>
          <w:tcPr>
            <w:tcW w:w="2518" w:type="dxa"/>
          </w:tcPr>
          <w:p w14:paraId="4133DFDD" w14:textId="77777777" w:rsidR="00C25AB9" w:rsidRDefault="00C25AB9" w:rsidP="00C25AB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E1FFAF9" w14:textId="77777777" w:rsidR="00C25AB9" w:rsidRPr="00C25AB9" w:rsidRDefault="00C25AB9" w:rsidP="00C25AB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25AB9">
              <w:rPr>
                <w:rFonts w:asciiTheme="majorHAnsi" w:hAnsiTheme="majorHAnsi"/>
                <w:b/>
                <w:sz w:val="24"/>
                <w:szCs w:val="24"/>
              </w:rPr>
              <w:t>Institute/Board</w:t>
            </w:r>
          </w:p>
        </w:tc>
        <w:tc>
          <w:tcPr>
            <w:tcW w:w="2518" w:type="dxa"/>
          </w:tcPr>
          <w:p w14:paraId="2BEC0C8F" w14:textId="77777777" w:rsidR="00C25AB9" w:rsidRDefault="00C25AB9" w:rsidP="00C25AB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9AA8538" w14:textId="77777777" w:rsidR="00C25AB9" w:rsidRPr="00C25AB9" w:rsidRDefault="00C25AB9" w:rsidP="00C25AB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25AB9">
              <w:rPr>
                <w:rFonts w:asciiTheme="majorHAnsi" w:hAnsiTheme="majorHAnsi"/>
                <w:b/>
                <w:sz w:val="24"/>
                <w:szCs w:val="24"/>
              </w:rPr>
              <w:t>Marks</w:t>
            </w:r>
          </w:p>
        </w:tc>
      </w:tr>
      <w:tr w:rsidR="00C25AB9" w14:paraId="7C46CCBA" w14:textId="77777777" w:rsidTr="00EB0CEC">
        <w:trPr>
          <w:trHeight w:val="935"/>
        </w:trPr>
        <w:tc>
          <w:tcPr>
            <w:tcW w:w="2517" w:type="dxa"/>
          </w:tcPr>
          <w:p w14:paraId="0A3D5079" w14:textId="77777777" w:rsidR="00EB0CEC" w:rsidRDefault="00EB0CEC" w:rsidP="00EB0CEC">
            <w:pPr>
              <w:jc w:val="center"/>
            </w:pPr>
          </w:p>
          <w:p w14:paraId="5D388515" w14:textId="7DE30B81" w:rsidR="00C25AB9" w:rsidRDefault="00C25AB9" w:rsidP="00EB0CEC">
            <w:pPr>
              <w:jc w:val="center"/>
            </w:pPr>
            <w:r>
              <w:t>Bs-Computer Science (BSCS)</w:t>
            </w:r>
          </w:p>
        </w:tc>
        <w:tc>
          <w:tcPr>
            <w:tcW w:w="2517" w:type="dxa"/>
          </w:tcPr>
          <w:p w14:paraId="5C566BD1" w14:textId="77777777" w:rsidR="00C25AB9" w:rsidRDefault="00C25AB9" w:rsidP="00C25AB9">
            <w:pPr>
              <w:jc w:val="center"/>
            </w:pPr>
          </w:p>
          <w:p w14:paraId="7A730E0F" w14:textId="77777777" w:rsidR="00C25AB9" w:rsidRDefault="00C25AB9" w:rsidP="00C25AB9">
            <w:pPr>
              <w:jc w:val="center"/>
            </w:pPr>
            <w:r>
              <w:t>2014-2018</w:t>
            </w:r>
          </w:p>
        </w:tc>
        <w:tc>
          <w:tcPr>
            <w:tcW w:w="2518" w:type="dxa"/>
          </w:tcPr>
          <w:p w14:paraId="2AEF4D30" w14:textId="77777777" w:rsidR="00C25AB9" w:rsidRDefault="00C25AB9" w:rsidP="00E034AF">
            <w:pPr>
              <w:jc w:val="center"/>
            </w:pPr>
          </w:p>
          <w:p w14:paraId="3970E81B" w14:textId="6A8B2B8B" w:rsidR="00E034AF" w:rsidRDefault="00E034AF" w:rsidP="00E034AF">
            <w:pPr>
              <w:jc w:val="center"/>
            </w:pPr>
            <w:r>
              <w:t>G</w:t>
            </w:r>
            <w:r w:rsidR="00AF6ADF">
              <w:t xml:space="preserve">ovt. College University FSD </w:t>
            </w:r>
          </w:p>
        </w:tc>
        <w:tc>
          <w:tcPr>
            <w:tcW w:w="2518" w:type="dxa"/>
          </w:tcPr>
          <w:p w14:paraId="256E343B" w14:textId="77777777" w:rsidR="00EB0CEC" w:rsidRDefault="00EB0CEC" w:rsidP="00EB0CEC">
            <w:pPr>
              <w:jc w:val="center"/>
            </w:pPr>
          </w:p>
          <w:p w14:paraId="3B851A18" w14:textId="510AC681" w:rsidR="00C25AB9" w:rsidRDefault="00EB0CEC" w:rsidP="00EB0CEC">
            <w:pPr>
              <w:jc w:val="center"/>
            </w:pPr>
            <w:r>
              <w:t>3.4/4</w:t>
            </w:r>
          </w:p>
        </w:tc>
      </w:tr>
      <w:tr w:rsidR="00C25AB9" w14:paraId="6ACAB6A5" w14:textId="77777777" w:rsidTr="00EB0CEC">
        <w:trPr>
          <w:trHeight w:val="881"/>
        </w:trPr>
        <w:tc>
          <w:tcPr>
            <w:tcW w:w="2517" w:type="dxa"/>
          </w:tcPr>
          <w:p w14:paraId="40C8E5DD" w14:textId="77777777" w:rsidR="00EB0CEC" w:rsidRDefault="00EB0CEC" w:rsidP="00EB0CEC"/>
          <w:p w14:paraId="16750AEC" w14:textId="77777777" w:rsidR="00C25AB9" w:rsidRDefault="00C25AB9" w:rsidP="00C25AB9">
            <w:pPr>
              <w:jc w:val="center"/>
            </w:pPr>
            <w:r>
              <w:t>Faculty of Science (FSC)</w:t>
            </w:r>
          </w:p>
        </w:tc>
        <w:tc>
          <w:tcPr>
            <w:tcW w:w="2517" w:type="dxa"/>
          </w:tcPr>
          <w:p w14:paraId="2330C9EA" w14:textId="77777777" w:rsidR="00C25AB9" w:rsidRDefault="00C25AB9" w:rsidP="00C25AB9"/>
          <w:p w14:paraId="21BEE91B" w14:textId="77777777" w:rsidR="00C25AB9" w:rsidRDefault="00C25AB9" w:rsidP="00C25AB9">
            <w:pPr>
              <w:jc w:val="center"/>
            </w:pPr>
            <w:r>
              <w:t>2012-2014</w:t>
            </w:r>
          </w:p>
        </w:tc>
        <w:tc>
          <w:tcPr>
            <w:tcW w:w="2518" w:type="dxa"/>
          </w:tcPr>
          <w:p w14:paraId="57C33DE6" w14:textId="77777777" w:rsidR="00EB0CEC" w:rsidRDefault="00EB0CEC" w:rsidP="00EB0CEC">
            <w:pPr>
              <w:jc w:val="center"/>
            </w:pPr>
          </w:p>
          <w:p w14:paraId="36F7D918" w14:textId="76272BAB" w:rsidR="00E034AF" w:rsidRDefault="00EB0CEC" w:rsidP="00EB0CEC">
            <w:pPr>
              <w:jc w:val="center"/>
            </w:pPr>
            <w:r>
              <w:t>Govt. Post Graduate College OF SCIENCE FSD</w:t>
            </w:r>
          </w:p>
        </w:tc>
        <w:tc>
          <w:tcPr>
            <w:tcW w:w="2518" w:type="dxa"/>
          </w:tcPr>
          <w:p w14:paraId="264FC8BB" w14:textId="77777777" w:rsidR="00EB0CEC" w:rsidRDefault="00EB0CEC" w:rsidP="00EB0CEC">
            <w:pPr>
              <w:jc w:val="center"/>
            </w:pPr>
          </w:p>
          <w:p w14:paraId="5D504097" w14:textId="5FC86822" w:rsidR="00C25AB9" w:rsidRDefault="00EB0CEC" w:rsidP="00EB0CEC">
            <w:pPr>
              <w:jc w:val="center"/>
            </w:pPr>
            <w:r>
              <w:t>633/1100</w:t>
            </w:r>
          </w:p>
        </w:tc>
      </w:tr>
      <w:tr w:rsidR="00C25AB9" w14:paraId="3FC02832" w14:textId="77777777" w:rsidTr="00EB0CEC">
        <w:trPr>
          <w:trHeight w:val="767"/>
        </w:trPr>
        <w:tc>
          <w:tcPr>
            <w:tcW w:w="2517" w:type="dxa"/>
          </w:tcPr>
          <w:p w14:paraId="7DCDD751" w14:textId="77777777" w:rsidR="00564E32" w:rsidRDefault="00564E32" w:rsidP="00564E32">
            <w:pPr>
              <w:jc w:val="center"/>
            </w:pPr>
          </w:p>
          <w:p w14:paraId="5CCA3689" w14:textId="143903D9" w:rsidR="00C25AB9" w:rsidRDefault="00C25AB9" w:rsidP="00564E32">
            <w:pPr>
              <w:jc w:val="center"/>
            </w:pPr>
            <w:r>
              <w:t xml:space="preserve">Matric </w:t>
            </w:r>
            <w:r w:rsidR="00EB0CEC">
              <w:t xml:space="preserve">in Science </w:t>
            </w:r>
            <w:r>
              <w:t>(SSC)</w:t>
            </w:r>
          </w:p>
        </w:tc>
        <w:tc>
          <w:tcPr>
            <w:tcW w:w="2517" w:type="dxa"/>
          </w:tcPr>
          <w:p w14:paraId="549B0634" w14:textId="77777777" w:rsidR="00564E32" w:rsidRDefault="00564E32" w:rsidP="00564E32">
            <w:pPr>
              <w:jc w:val="center"/>
            </w:pPr>
          </w:p>
          <w:p w14:paraId="5A49C9F6" w14:textId="77777777" w:rsidR="00C25AB9" w:rsidRDefault="00C25AB9" w:rsidP="00564E32">
            <w:pPr>
              <w:jc w:val="center"/>
            </w:pPr>
            <w:r>
              <w:t>2010-2012</w:t>
            </w:r>
          </w:p>
        </w:tc>
        <w:tc>
          <w:tcPr>
            <w:tcW w:w="2518" w:type="dxa"/>
          </w:tcPr>
          <w:p w14:paraId="5BD5D0BC" w14:textId="77777777" w:rsidR="00C25AB9" w:rsidRDefault="00C25AB9" w:rsidP="00C25AB9"/>
          <w:p w14:paraId="34B5AB7E" w14:textId="77777777" w:rsidR="00E034AF" w:rsidRDefault="00E034AF" w:rsidP="00E034AF">
            <w:pPr>
              <w:jc w:val="center"/>
            </w:pPr>
            <w:r>
              <w:t>Karachi Board</w:t>
            </w:r>
          </w:p>
        </w:tc>
        <w:tc>
          <w:tcPr>
            <w:tcW w:w="2518" w:type="dxa"/>
          </w:tcPr>
          <w:p w14:paraId="7C4F8461" w14:textId="77777777" w:rsidR="00EB0CEC" w:rsidRDefault="00EB0CEC" w:rsidP="00EB0CEC">
            <w:pPr>
              <w:jc w:val="center"/>
            </w:pPr>
          </w:p>
          <w:p w14:paraId="3880C988" w14:textId="73F0EA0A" w:rsidR="00C25AB9" w:rsidRDefault="00EB0CEC" w:rsidP="00EB0CEC">
            <w:pPr>
              <w:jc w:val="center"/>
            </w:pPr>
            <w:r>
              <w:t>631/850</w:t>
            </w:r>
          </w:p>
        </w:tc>
      </w:tr>
    </w:tbl>
    <w:p w14:paraId="0C5C23BF" w14:textId="39542093" w:rsidR="006270A9" w:rsidRDefault="00B70EA4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EA081BA618374FEC9F848924893E7E2D"/>
          </w:placeholder>
          <w:temporary/>
          <w:showingPlcHdr/>
          <w15:appearance w15:val="hidden"/>
        </w:sdtPr>
        <w:sdtEndPr/>
        <w:sdtContent>
          <w:r w:rsidR="009D5933">
            <w:t>Skills &amp; Abilities</w:t>
          </w:r>
        </w:sdtContent>
      </w:sdt>
      <w:r w:rsidR="000A7E98">
        <w:t xml:space="preserve"> &amp; Projects</w:t>
      </w:r>
    </w:p>
    <w:p w14:paraId="45D40DAF" w14:textId="77777777" w:rsidR="008517A3" w:rsidRDefault="008517A3">
      <w:pPr>
        <w:pStyle w:val="Heading2"/>
      </w:pPr>
    </w:p>
    <w:p w14:paraId="731DCE5C" w14:textId="77777777" w:rsidR="006270A9" w:rsidRDefault="00765092">
      <w:pPr>
        <w:pStyle w:val="Heading2"/>
      </w:pPr>
      <w:r>
        <w:t xml:space="preserve">Android </w:t>
      </w:r>
    </w:p>
    <w:p w14:paraId="59828CD1" w14:textId="253499BC" w:rsidR="006270A9" w:rsidRDefault="00765092">
      <w:pPr>
        <w:pStyle w:val="ListBullet"/>
      </w:pPr>
      <w:r>
        <w:t xml:space="preserve">In android app development I have experienced in dynamic app </w:t>
      </w:r>
      <w:r w:rsidR="00EB0CEC">
        <w:t>development.</w:t>
      </w:r>
    </w:p>
    <w:p w14:paraId="01BAC69E" w14:textId="3EBD293A" w:rsidR="000A7E98" w:rsidRDefault="00EB0CEC" w:rsidP="00EB0CEC">
      <w:pPr>
        <w:pStyle w:val="ListBullet"/>
      </w:pPr>
      <w:r>
        <w:t xml:space="preserve">I </w:t>
      </w:r>
      <w:r w:rsidR="006C266E">
        <w:t>have</w:t>
      </w:r>
      <w:r>
        <w:t xml:space="preserve"> made android app using json parsing using </w:t>
      </w:r>
      <w:r w:rsidR="000A7E98" w:rsidRPr="00EB0CEC">
        <w:t>AsyncTask</w:t>
      </w:r>
      <w:r w:rsidR="00BB2B35">
        <w:t xml:space="preserve"> and</w:t>
      </w:r>
      <w:r w:rsidR="000A7E98">
        <w:t xml:space="preserve"> volle</w:t>
      </w:r>
      <w:r w:rsidR="00BB2B35">
        <w:t>y</w:t>
      </w:r>
      <w:r w:rsidR="000A7E98">
        <w:t>.</w:t>
      </w:r>
    </w:p>
    <w:p w14:paraId="010AAE24" w14:textId="5D12ED98" w:rsidR="00EB0CEC" w:rsidRDefault="000A7E98" w:rsidP="00EB0CEC">
      <w:pPr>
        <w:pStyle w:val="ListBullet"/>
      </w:pPr>
      <w:r>
        <w:t>I ha</w:t>
      </w:r>
      <w:r w:rsidR="006C266E">
        <w:t>ve</w:t>
      </w:r>
      <w:r>
        <w:t xml:space="preserve"> also made android app using firebase Realtime database.</w:t>
      </w:r>
    </w:p>
    <w:p w14:paraId="27310F56" w14:textId="28147317" w:rsidR="000A7E98" w:rsidRDefault="000A7E98" w:rsidP="00EB0CEC">
      <w:pPr>
        <w:pStyle w:val="ListBullet"/>
      </w:pPr>
      <w:r>
        <w:t xml:space="preserve">I also have experience in SQLite Database. </w:t>
      </w:r>
    </w:p>
    <w:p w14:paraId="00610F43" w14:textId="77777777" w:rsidR="007C077F" w:rsidRDefault="007C077F">
      <w:pPr>
        <w:pStyle w:val="ListBullet"/>
      </w:pPr>
      <w:r>
        <w:t>I have</w:t>
      </w:r>
      <w:bookmarkStart w:id="0" w:name="_GoBack"/>
      <w:bookmarkEnd w:id="0"/>
      <w:r>
        <w:t xml:space="preserve"> published 5+ android native app on play store.</w:t>
      </w:r>
    </w:p>
    <w:p w14:paraId="26932EF2" w14:textId="77777777" w:rsidR="006270A9" w:rsidRDefault="007C077F">
      <w:pPr>
        <w:pStyle w:val="Heading2"/>
      </w:pPr>
      <w:r>
        <w:t>Web-development</w:t>
      </w:r>
    </w:p>
    <w:p w14:paraId="067EE518" w14:textId="6489868C" w:rsidR="006270A9" w:rsidRDefault="007C077F" w:rsidP="000A7E98">
      <w:pPr>
        <w:pStyle w:val="ListBullet"/>
      </w:pPr>
      <w:r>
        <w:t xml:space="preserve">In Web development I have created several paid </w:t>
      </w:r>
      <w:r w:rsidR="002617C8">
        <w:t>projects</w:t>
      </w:r>
      <w:r>
        <w:t xml:space="preserve"> using php. </w:t>
      </w:r>
    </w:p>
    <w:p w14:paraId="0C5B884B" w14:textId="3CE95C45" w:rsidR="000A7E98" w:rsidRDefault="000A7E98" w:rsidP="00F81925">
      <w:pPr>
        <w:pStyle w:val="ListBullet"/>
      </w:pPr>
      <w:r>
        <w:t xml:space="preserve">Web </w:t>
      </w:r>
      <w:r w:rsidR="007E0881">
        <w:t>API</w:t>
      </w:r>
      <w:r>
        <w:t xml:space="preserve"> using php json encoding.</w:t>
      </w:r>
    </w:p>
    <w:sdt>
      <w:sdtPr>
        <w:alias w:val="Experience:"/>
        <w:tag w:val="Experience:"/>
        <w:id w:val="171684534"/>
        <w:placeholder>
          <w:docPart w:val="D07EC0B900204CD6A17BA56F95AABB0D"/>
        </w:placeholder>
        <w:temporary/>
        <w:showingPlcHdr/>
        <w15:appearance w15:val="hidden"/>
      </w:sdtPr>
      <w:sdtEndPr/>
      <w:sdtContent>
        <w:p w14:paraId="4D2789C8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51C740C3" w14:textId="1293C25C" w:rsidR="00765092" w:rsidRPr="00F81925" w:rsidRDefault="00765092" w:rsidP="00765092">
      <w:pPr>
        <w:pStyle w:val="Heading2"/>
        <w:numPr>
          <w:ilvl w:val="0"/>
          <w:numId w:val="25"/>
        </w:numPr>
        <w:rPr>
          <w:b w:val="0"/>
        </w:rPr>
      </w:pPr>
      <w:r w:rsidRPr="00F81925">
        <w:rPr>
          <w:b w:val="0"/>
        </w:rPr>
        <w:t>Android Developer internship</w:t>
      </w:r>
      <w:r w:rsidR="009D5933" w:rsidRPr="00F81925">
        <w:rPr>
          <w:b w:val="0"/>
        </w:rPr>
        <w:t> | </w:t>
      </w:r>
      <w:r w:rsidR="00F81925">
        <w:rPr>
          <w:b w:val="0"/>
        </w:rPr>
        <w:t xml:space="preserve">at </w:t>
      </w:r>
      <w:r w:rsidRPr="00F81925">
        <w:rPr>
          <w:b w:val="0"/>
        </w:rPr>
        <w:t>ROYALSOFT Software house</w:t>
      </w:r>
      <w:r w:rsidR="009D5933" w:rsidRPr="00F81925">
        <w:rPr>
          <w:b w:val="0"/>
        </w:rPr>
        <w:t> | </w:t>
      </w:r>
      <w:r w:rsidRPr="00F81925">
        <w:rPr>
          <w:b w:val="0"/>
        </w:rPr>
        <w:t>nov-2017-Feb-2018</w:t>
      </w:r>
    </w:p>
    <w:p w14:paraId="640C5FA4" w14:textId="332429CF" w:rsidR="006270A9" w:rsidRPr="00F81925" w:rsidRDefault="00765092" w:rsidP="00765092">
      <w:pPr>
        <w:pStyle w:val="Heading2"/>
        <w:numPr>
          <w:ilvl w:val="0"/>
          <w:numId w:val="25"/>
        </w:numPr>
        <w:rPr>
          <w:b w:val="0"/>
        </w:rPr>
      </w:pPr>
      <w:r w:rsidRPr="00F81925">
        <w:rPr>
          <w:b w:val="0"/>
        </w:rPr>
        <w:t>Web Developer internship</w:t>
      </w:r>
      <w:r w:rsidR="009D5933" w:rsidRPr="00F81925">
        <w:rPr>
          <w:b w:val="0"/>
        </w:rPr>
        <w:t> |</w:t>
      </w:r>
      <w:r w:rsidR="00F81925">
        <w:rPr>
          <w:b w:val="0"/>
        </w:rPr>
        <w:t xml:space="preserve">At </w:t>
      </w:r>
      <w:r w:rsidRPr="00F81925">
        <w:rPr>
          <w:b w:val="0"/>
        </w:rPr>
        <w:t>Lampdo</w:t>
      </w:r>
      <w:r w:rsidR="009D5933" w:rsidRPr="00F81925">
        <w:rPr>
          <w:b w:val="0"/>
        </w:rPr>
        <w:t> | </w:t>
      </w:r>
      <w:r w:rsidRPr="00F81925">
        <w:rPr>
          <w:b w:val="0"/>
        </w:rPr>
        <w:t>1-Jan-2017 To Oct-2017</w:t>
      </w:r>
    </w:p>
    <w:p w14:paraId="49BE03F9" w14:textId="77777777" w:rsidR="001B29CF" w:rsidRPr="001B29CF" w:rsidRDefault="001B29CF" w:rsidP="00765092">
      <w:pPr>
        <w:pStyle w:val="ListBullet"/>
        <w:numPr>
          <w:ilvl w:val="0"/>
          <w:numId w:val="0"/>
        </w:numPr>
        <w:ind w:left="216"/>
      </w:pP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1578B" w14:textId="77777777" w:rsidR="00B70EA4" w:rsidRDefault="00B70EA4">
      <w:pPr>
        <w:spacing w:after="0"/>
      </w:pPr>
      <w:r>
        <w:separator/>
      </w:r>
    </w:p>
  </w:endnote>
  <w:endnote w:type="continuationSeparator" w:id="0">
    <w:p w14:paraId="50F06DC2" w14:textId="77777777" w:rsidR="00B70EA4" w:rsidRDefault="00B70E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F314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5508D" w14:textId="77777777" w:rsidR="00B70EA4" w:rsidRDefault="00B70EA4">
      <w:pPr>
        <w:spacing w:after="0"/>
      </w:pPr>
      <w:r>
        <w:separator/>
      </w:r>
    </w:p>
  </w:footnote>
  <w:footnote w:type="continuationSeparator" w:id="0">
    <w:p w14:paraId="4CA406D4" w14:textId="77777777" w:rsidR="00B70EA4" w:rsidRDefault="00B70E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E760F6"/>
    <w:multiLevelType w:val="hybridMultilevel"/>
    <w:tmpl w:val="1F30D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5966B7"/>
    <w:multiLevelType w:val="hybridMultilevel"/>
    <w:tmpl w:val="F360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EE7589"/>
    <w:multiLevelType w:val="hybridMultilevel"/>
    <w:tmpl w:val="6CBE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3"/>
  </w:num>
  <w:num w:numId="17">
    <w:abstractNumId w:val="17"/>
  </w:num>
  <w:num w:numId="18">
    <w:abstractNumId w:val="11"/>
  </w:num>
  <w:num w:numId="19">
    <w:abstractNumId w:val="22"/>
  </w:num>
  <w:num w:numId="20">
    <w:abstractNumId w:val="20"/>
  </w:num>
  <w:num w:numId="21">
    <w:abstractNumId w:val="12"/>
  </w:num>
  <w:num w:numId="22">
    <w:abstractNumId w:val="16"/>
  </w:num>
  <w:num w:numId="23">
    <w:abstractNumId w:val="21"/>
  </w:num>
  <w:num w:numId="24">
    <w:abstractNumId w:val="18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DC"/>
    <w:rsid w:val="000A4F59"/>
    <w:rsid w:val="000A78A9"/>
    <w:rsid w:val="000A7E98"/>
    <w:rsid w:val="00141A4C"/>
    <w:rsid w:val="001B29CF"/>
    <w:rsid w:val="001D5472"/>
    <w:rsid w:val="002617C8"/>
    <w:rsid w:val="00262B53"/>
    <w:rsid w:val="0028182A"/>
    <w:rsid w:val="0028220F"/>
    <w:rsid w:val="00356C14"/>
    <w:rsid w:val="003644E2"/>
    <w:rsid w:val="003656DC"/>
    <w:rsid w:val="004E6EB3"/>
    <w:rsid w:val="00522048"/>
    <w:rsid w:val="00564E32"/>
    <w:rsid w:val="00617B26"/>
    <w:rsid w:val="006270A9"/>
    <w:rsid w:val="00675956"/>
    <w:rsid w:val="00681034"/>
    <w:rsid w:val="006C266E"/>
    <w:rsid w:val="00765092"/>
    <w:rsid w:val="007C077F"/>
    <w:rsid w:val="007E0881"/>
    <w:rsid w:val="00816216"/>
    <w:rsid w:val="008517A3"/>
    <w:rsid w:val="0087734B"/>
    <w:rsid w:val="008C65C7"/>
    <w:rsid w:val="008D30CD"/>
    <w:rsid w:val="009D5933"/>
    <w:rsid w:val="00AF6ADF"/>
    <w:rsid w:val="00B1014B"/>
    <w:rsid w:val="00B26189"/>
    <w:rsid w:val="00B70EA4"/>
    <w:rsid w:val="00BB2B35"/>
    <w:rsid w:val="00BD28CF"/>
    <w:rsid w:val="00BD768D"/>
    <w:rsid w:val="00BF639A"/>
    <w:rsid w:val="00C25AB9"/>
    <w:rsid w:val="00C61F8E"/>
    <w:rsid w:val="00CA7AD4"/>
    <w:rsid w:val="00D557DA"/>
    <w:rsid w:val="00D921D4"/>
    <w:rsid w:val="00E034AF"/>
    <w:rsid w:val="00E83E4B"/>
    <w:rsid w:val="00EB0CEC"/>
    <w:rsid w:val="00F8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18D"/>
  <w15:chartTrackingRefBased/>
  <w15:docId w15:val="{4F59ABE0-098C-4C4B-AB1F-E4C6ACCF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D30CD"/>
    <w:pPr>
      <w:ind w:left="720"/>
      <w:contextualSpacing/>
    </w:pPr>
  </w:style>
  <w:style w:type="table" w:styleId="TableGrid">
    <w:name w:val="Table Grid"/>
    <w:basedOn w:val="TableNormal"/>
    <w:uiPriority w:val="39"/>
    <w:rsid w:val="00C25A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jahi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DF7B30D1574DAFB1658FDFE98B7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C411E-5172-40E6-B115-B7F5A537772E}"/>
      </w:docPartPr>
      <w:docPartBody>
        <w:p w:rsidR="000C3B81" w:rsidRDefault="00C52E01">
          <w:pPr>
            <w:pStyle w:val="DFDF7B30D1574DAFB1658FDFE98B7AD6"/>
          </w:pPr>
          <w:r>
            <w:t>Objective</w:t>
          </w:r>
        </w:p>
      </w:docPartBody>
    </w:docPart>
    <w:docPart>
      <w:docPartPr>
        <w:name w:val="DCDE9C651EE947D3A9B7D9AA5F2C6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09341-9B8D-4CBF-9F47-56BECAFCFF19}"/>
      </w:docPartPr>
      <w:docPartBody>
        <w:p w:rsidR="000C3B81" w:rsidRDefault="00C52E01">
          <w:pPr>
            <w:pStyle w:val="DCDE9C651EE947D3A9B7D9AA5F2C6E0C"/>
          </w:pPr>
          <w:r>
            <w:t>Education</w:t>
          </w:r>
        </w:p>
      </w:docPartBody>
    </w:docPart>
    <w:docPart>
      <w:docPartPr>
        <w:name w:val="EA081BA618374FEC9F848924893E7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987FB-B8A7-4802-BB1D-F32CD7055DEE}"/>
      </w:docPartPr>
      <w:docPartBody>
        <w:p w:rsidR="000C3B81" w:rsidRDefault="00C52E01">
          <w:pPr>
            <w:pStyle w:val="EA081BA618374FEC9F848924893E7E2D"/>
          </w:pPr>
          <w:r>
            <w:t>Skills &amp; Abilities</w:t>
          </w:r>
        </w:p>
      </w:docPartBody>
    </w:docPart>
    <w:docPart>
      <w:docPartPr>
        <w:name w:val="D07EC0B900204CD6A17BA56F95AAB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00F0A-06C0-4757-93A5-DC99D3B2EE7B}"/>
      </w:docPartPr>
      <w:docPartBody>
        <w:p w:rsidR="000C3B81" w:rsidRDefault="00C52E01">
          <w:pPr>
            <w:pStyle w:val="D07EC0B900204CD6A17BA56F95AABB0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01"/>
    <w:rsid w:val="000217C3"/>
    <w:rsid w:val="000C3B81"/>
    <w:rsid w:val="0016661A"/>
    <w:rsid w:val="00312203"/>
    <w:rsid w:val="00893323"/>
    <w:rsid w:val="00AF11F9"/>
    <w:rsid w:val="00C5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5F7BD9509D48869A4A74AA49DE7A53">
    <w:name w:val="5E5F7BD9509D48869A4A74AA49DE7A53"/>
  </w:style>
  <w:style w:type="paragraph" w:customStyle="1" w:styleId="92BA1F762D53459384EF1008D33D1DDD">
    <w:name w:val="92BA1F762D53459384EF1008D33D1DDD"/>
  </w:style>
  <w:style w:type="paragraph" w:customStyle="1" w:styleId="5F47E33B470B458A9950A5AC4FC5ACA7">
    <w:name w:val="5F47E33B470B458A9950A5AC4FC5ACA7"/>
  </w:style>
  <w:style w:type="paragraph" w:customStyle="1" w:styleId="644B32B6771E4DFDA3D951F6386A6432">
    <w:name w:val="644B32B6771E4DFDA3D951F6386A6432"/>
  </w:style>
  <w:style w:type="paragraph" w:customStyle="1" w:styleId="DFDF7B30D1574DAFB1658FDFE98B7AD6">
    <w:name w:val="DFDF7B30D1574DAFB1658FDFE98B7AD6"/>
  </w:style>
  <w:style w:type="paragraph" w:customStyle="1" w:styleId="4992ADDD6EA844829E2A0D803D33161F">
    <w:name w:val="4992ADDD6EA844829E2A0D803D33161F"/>
  </w:style>
  <w:style w:type="paragraph" w:customStyle="1" w:styleId="DCDE9C651EE947D3A9B7D9AA5F2C6E0C">
    <w:name w:val="DCDE9C651EE947D3A9B7D9AA5F2C6E0C"/>
  </w:style>
  <w:style w:type="paragraph" w:customStyle="1" w:styleId="4A4F975949784B0FBB5D670B40B565F8">
    <w:name w:val="4A4F975949784B0FBB5D670B40B565F8"/>
  </w:style>
  <w:style w:type="paragraph" w:customStyle="1" w:styleId="A05BAC2B22A247C883099CFEA9F510FD">
    <w:name w:val="A05BAC2B22A247C883099CFEA9F510FD"/>
  </w:style>
  <w:style w:type="paragraph" w:customStyle="1" w:styleId="A907B512C6A34644AE841CAE2C61531D">
    <w:name w:val="A907B512C6A34644AE841CAE2C61531D"/>
  </w:style>
  <w:style w:type="paragraph" w:customStyle="1" w:styleId="2E7B25A5E1934FF3B5CC8490CC886B69">
    <w:name w:val="2E7B25A5E1934FF3B5CC8490CC886B69"/>
  </w:style>
  <w:style w:type="paragraph" w:customStyle="1" w:styleId="CE9A17016E3542F3A79D7C180F47A37C">
    <w:name w:val="CE9A17016E3542F3A79D7C180F47A37C"/>
  </w:style>
  <w:style w:type="paragraph" w:customStyle="1" w:styleId="AEFA52B2F17F421E8B437EB6FC1DA649">
    <w:name w:val="AEFA52B2F17F421E8B437EB6FC1DA649"/>
  </w:style>
  <w:style w:type="paragraph" w:customStyle="1" w:styleId="116DEADA4D5B4D26B97C0D1943C0B8BD">
    <w:name w:val="116DEADA4D5B4D26B97C0D1943C0B8BD"/>
  </w:style>
  <w:style w:type="paragraph" w:customStyle="1" w:styleId="79A20DDCC8524543BF3D6E3B3B662050">
    <w:name w:val="79A20DDCC8524543BF3D6E3B3B662050"/>
  </w:style>
  <w:style w:type="paragraph" w:customStyle="1" w:styleId="EA081BA618374FEC9F848924893E7E2D">
    <w:name w:val="EA081BA618374FEC9F848924893E7E2D"/>
  </w:style>
  <w:style w:type="paragraph" w:customStyle="1" w:styleId="DABD08EC7039401A90588A2AB8429110">
    <w:name w:val="DABD08EC7039401A90588A2AB8429110"/>
  </w:style>
  <w:style w:type="paragraph" w:customStyle="1" w:styleId="CB96C9F380F0458CB60B6C985BD72D9B">
    <w:name w:val="CB96C9F380F0458CB60B6C985BD72D9B"/>
  </w:style>
  <w:style w:type="paragraph" w:customStyle="1" w:styleId="25E69B01C668451C99DB31D7F3514B60">
    <w:name w:val="25E69B01C668451C99DB31D7F3514B60"/>
  </w:style>
  <w:style w:type="paragraph" w:customStyle="1" w:styleId="B61FEFC642E04C25A661EA1029CBC6EB">
    <w:name w:val="B61FEFC642E04C25A661EA1029CBC6EB"/>
  </w:style>
  <w:style w:type="paragraph" w:customStyle="1" w:styleId="A516EABC1685440FA1CF68147E6F6CD2">
    <w:name w:val="A516EABC1685440FA1CF68147E6F6CD2"/>
  </w:style>
  <w:style w:type="paragraph" w:customStyle="1" w:styleId="9D3932A308444264B71B757E18E2C803">
    <w:name w:val="9D3932A308444264B71B757E18E2C803"/>
  </w:style>
  <w:style w:type="paragraph" w:customStyle="1" w:styleId="36A55D2EEE7E485F854EDD65D134EF72">
    <w:name w:val="36A55D2EEE7E485F854EDD65D134EF72"/>
  </w:style>
  <w:style w:type="paragraph" w:customStyle="1" w:styleId="0763A8B6DC634EF691D9DC4C08FEA2A9">
    <w:name w:val="0763A8B6DC634EF691D9DC4C08FEA2A9"/>
  </w:style>
  <w:style w:type="paragraph" w:customStyle="1" w:styleId="D07EC0B900204CD6A17BA56F95AABB0D">
    <w:name w:val="D07EC0B900204CD6A17BA56F95AABB0D"/>
  </w:style>
  <w:style w:type="paragraph" w:customStyle="1" w:styleId="A6071188C3F346A5A8828E5F303AEE2F">
    <w:name w:val="A6071188C3F346A5A8828E5F303AEE2F"/>
  </w:style>
  <w:style w:type="paragraph" w:customStyle="1" w:styleId="138CD9CA96984631826FAA47818AAB56">
    <w:name w:val="138CD9CA96984631826FAA47818AAB56"/>
  </w:style>
  <w:style w:type="paragraph" w:customStyle="1" w:styleId="C6D88B14BFCD4B18A8DB084160D00B71">
    <w:name w:val="C6D88B14BFCD4B18A8DB084160D00B71"/>
  </w:style>
  <w:style w:type="paragraph" w:customStyle="1" w:styleId="0065C750BD7B4364BF98733783CEA7A6">
    <w:name w:val="0065C750BD7B4364BF98733783CEA7A6"/>
  </w:style>
  <w:style w:type="paragraph" w:customStyle="1" w:styleId="95108348F75C47CCBCCF79C295438BD4">
    <w:name w:val="95108348F75C47CCBCCF79C295438BD4"/>
  </w:style>
  <w:style w:type="paragraph" w:customStyle="1" w:styleId="60FE9B66225C4E72AED29D4E09B98B23">
    <w:name w:val="60FE9B66225C4E72AED29D4E09B98B23"/>
  </w:style>
  <w:style w:type="paragraph" w:customStyle="1" w:styleId="B82703359E3B4C79B916EF791974D9E8">
    <w:name w:val="B82703359E3B4C79B916EF791974D9E8"/>
  </w:style>
  <w:style w:type="paragraph" w:customStyle="1" w:styleId="3A1C1064EE7A4C28A889BE75E8155DB4">
    <w:name w:val="3A1C1064EE7A4C28A889BE75E8155D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AB8A2-415B-49F6-9310-B98EC82B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94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Mujahid</dc:creator>
  <cp:keywords/>
  <cp:lastModifiedBy>Mujahid</cp:lastModifiedBy>
  <cp:revision>42</cp:revision>
  <dcterms:created xsi:type="dcterms:W3CDTF">2018-07-01T13:07:00Z</dcterms:created>
  <dcterms:modified xsi:type="dcterms:W3CDTF">2018-07-24T20:05:00Z</dcterms:modified>
  <cp:version/>
</cp:coreProperties>
</file>